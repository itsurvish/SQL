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1A84A" w14:textId="05493D84" w:rsidR="00771F16" w:rsidRDefault="00782815">
      <w:pPr>
        <w:pStyle w:val="Title"/>
      </w:pPr>
      <w:r>
        <w:t>Table breakdown</w:t>
      </w:r>
    </w:p>
    <w:p w14:paraId="2241FA39" w14:textId="44C158A4" w:rsidR="00771F16" w:rsidRDefault="00771F16">
      <w:pPr>
        <w:pStyle w:val="Heading1"/>
      </w:pPr>
    </w:p>
    <w:p w14:paraId="7A38E344" w14:textId="0AC1CECE" w:rsidR="000A0F9B" w:rsidRPr="004C255C" w:rsidRDefault="00782815" w:rsidP="00782815">
      <w:pPr>
        <w:rPr>
          <w:sz w:val="28"/>
        </w:rPr>
      </w:pPr>
      <w:r w:rsidRPr="004C255C">
        <w:rPr>
          <w:sz w:val="28"/>
        </w:rPr>
        <w:t>I have worked on albums table which has genre as a normalization form and albums relation with orders table which has order item table.</w:t>
      </w:r>
      <w:r w:rsidR="004C255C">
        <w:rPr>
          <w:sz w:val="28"/>
        </w:rPr>
        <w:t xml:space="preserve"> In album table we are showing album id, </w:t>
      </w:r>
      <w:r w:rsidR="0021294D">
        <w:rPr>
          <w:sz w:val="28"/>
        </w:rPr>
        <w:t>name, price</w:t>
      </w:r>
      <w:r w:rsidR="004C255C">
        <w:rPr>
          <w:sz w:val="28"/>
        </w:rPr>
        <w:t>, discounted percentage, released year, image.</w:t>
      </w:r>
      <w:r w:rsidRPr="004C255C">
        <w:rPr>
          <w:sz w:val="28"/>
        </w:rPr>
        <w:t xml:space="preserve"> I have worked on a procedure which can update the discount percentage.</w:t>
      </w:r>
      <w:r w:rsidR="00ED0393" w:rsidRPr="004C255C">
        <w:rPr>
          <w:sz w:val="28"/>
        </w:rPr>
        <w:t xml:space="preserve"> If the value of the updated percentage is in negative then it won’t allow it to modify it.</w:t>
      </w:r>
      <w:r w:rsidRPr="004C255C">
        <w:rPr>
          <w:sz w:val="28"/>
        </w:rPr>
        <w:t xml:space="preserve"> </w:t>
      </w:r>
      <w:r w:rsidR="00ED0393" w:rsidRPr="004C255C">
        <w:rPr>
          <w:sz w:val="28"/>
        </w:rPr>
        <w:t xml:space="preserve">Genre table has genre_id and genre name, which shows the type of product. In orders table, we have </w:t>
      </w:r>
      <w:proofErr w:type="spellStart"/>
      <w:r w:rsidR="00ED0393" w:rsidRPr="004C255C">
        <w:rPr>
          <w:sz w:val="28"/>
        </w:rPr>
        <w:t>order_id</w:t>
      </w:r>
      <w:proofErr w:type="spellEnd"/>
      <w:r w:rsidR="00ED0393" w:rsidRPr="004C255C">
        <w:rPr>
          <w:sz w:val="28"/>
        </w:rPr>
        <w:t xml:space="preserve">, </w:t>
      </w:r>
      <w:proofErr w:type="spellStart"/>
      <w:r w:rsidR="00ED0393" w:rsidRPr="004C255C">
        <w:rPr>
          <w:sz w:val="28"/>
        </w:rPr>
        <w:t>orde_date</w:t>
      </w:r>
      <w:proofErr w:type="spellEnd"/>
      <w:r w:rsidR="00ED0393" w:rsidRPr="004C255C">
        <w:rPr>
          <w:sz w:val="28"/>
        </w:rPr>
        <w:t xml:space="preserve">, </w:t>
      </w:r>
      <w:proofErr w:type="spellStart"/>
      <w:r w:rsidR="00ED0393" w:rsidRPr="004C255C">
        <w:rPr>
          <w:sz w:val="28"/>
        </w:rPr>
        <w:t>ship_amount</w:t>
      </w:r>
      <w:proofErr w:type="spellEnd"/>
      <w:r w:rsidR="00ED0393" w:rsidRPr="004C255C">
        <w:rPr>
          <w:sz w:val="28"/>
        </w:rPr>
        <w:t xml:space="preserve">, </w:t>
      </w:r>
      <w:proofErr w:type="spellStart"/>
      <w:r w:rsidR="00ED0393" w:rsidRPr="004C255C">
        <w:rPr>
          <w:sz w:val="28"/>
        </w:rPr>
        <w:t>tax_amount</w:t>
      </w:r>
      <w:proofErr w:type="spellEnd"/>
      <w:r w:rsidR="00ED0393" w:rsidRPr="004C255C">
        <w:rPr>
          <w:sz w:val="28"/>
        </w:rPr>
        <w:t xml:space="preserve">, </w:t>
      </w:r>
      <w:proofErr w:type="spellStart"/>
      <w:r w:rsidR="00ED0393" w:rsidRPr="004C255C">
        <w:rPr>
          <w:sz w:val="28"/>
        </w:rPr>
        <w:t>ship_date</w:t>
      </w:r>
      <w:proofErr w:type="spellEnd"/>
      <w:r w:rsidR="00ED0393" w:rsidRPr="004C255C">
        <w:rPr>
          <w:sz w:val="28"/>
        </w:rPr>
        <w:t xml:space="preserve">, </w:t>
      </w:r>
      <w:proofErr w:type="spellStart"/>
      <w:r w:rsidR="00ED0393" w:rsidRPr="004C255C">
        <w:rPr>
          <w:sz w:val="28"/>
        </w:rPr>
        <w:t>ship_address</w:t>
      </w:r>
      <w:r w:rsidR="00920437" w:rsidRPr="004C255C">
        <w:rPr>
          <w:sz w:val="28"/>
        </w:rPr>
        <w:t>_id</w:t>
      </w:r>
      <w:proofErr w:type="spellEnd"/>
      <w:r w:rsidR="00920437" w:rsidRPr="004C255C">
        <w:rPr>
          <w:sz w:val="28"/>
        </w:rPr>
        <w:t xml:space="preserve">, </w:t>
      </w:r>
      <w:proofErr w:type="spellStart"/>
      <w:r w:rsidR="00920437" w:rsidRPr="004C255C">
        <w:rPr>
          <w:sz w:val="28"/>
        </w:rPr>
        <w:t>card_type</w:t>
      </w:r>
      <w:proofErr w:type="spellEnd"/>
      <w:r w:rsidR="00920437" w:rsidRPr="004C255C">
        <w:rPr>
          <w:sz w:val="28"/>
        </w:rPr>
        <w:t xml:space="preserve">, </w:t>
      </w:r>
      <w:proofErr w:type="spellStart"/>
      <w:r w:rsidR="00920437" w:rsidRPr="004C255C">
        <w:rPr>
          <w:sz w:val="28"/>
        </w:rPr>
        <w:t>card_number</w:t>
      </w:r>
      <w:proofErr w:type="spellEnd"/>
      <w:r w:rsidR="00920437" w:rsidRPr="004C255C">
        <w:rPr>
          <w:sz w:val="28"/>
        </w:rPr>
        <w:t xml:space="preserve">, </w:t>
      </w:r>
      <w:proofErr w:type="spellStart"/>
      <w:r w:rsidR="00920437" w:rsidRPr="004C255C">
        <w:rPr>
          <w:sz w:val="28"/>
        </w:rPr>
        <w:t>billing_address</w:t>
      </w:r>
      <w:proofErr w:type="spellEnd"/>
      <w:r w:rsidR="00920437" w:rsidRPr="004C255C">
        <w:rPr>
          <w:sz w:val="28"/>
        </w:rPr>
        <w:t xml:space="preserve"> and </w:t>
      </w:r>
      <w:proofErr w:type="spellStart"/>
      <w:r w:rsidR="00920437" w:rsidRPr="004C255C">
        <w:rPr>
          <w:sz w:val="28"/>
        </w:rPr>
        <w:t>customer_</w:t>
      </w:r>
      <w:proofErr w:type="gramStart"/>
      <w:r w:rsidR="00920437" w:rsidRPr="004C255C">
        <w:rPr>
          <w:sz w:val="28"/>
        </w:rPr>
        <w:t>id.</w:t>
      </w:r>
      <w:r w:rsidRPr="004C255C">
        <w:rPr>
          <w:sz w:val="28"/>
        </w:rPr>
        <w:t>I</w:t>
      </w:r>
      <w:proofErr w:type="spellEnd"/>
      <w:proofErr w:type="gramEnd"/>
      <w:r w:rsidRPr="004C255C">
        <w:rPr>
          <w:sz w:val="28"/>
        </w:rPr>
        <w:t xml:space="preserve"> have also worked on two views which shows:</w:t>
      </w:r>
    </w:p>
    <w:p w14:paraId="33781133" w14:textId="15D7C20D" w:rsidR="00782815" w:rsidRPr="004C255C" w:rsidRDefault="00782815" w:rsidP="00782815">
      <w:pPr>
        <w:pStyle w:val="ListParagraph"/>
        <w:numPr>
          <w:ilvl w:val="0"/>
          <w:numId w:val="27"/>
        </w:numPr>
        <w:rPr>
          <w:sz w:val="28"/>
        </w:rPr>
      </w:pPr>
      <w:r w:rsidRPr="004C255C">
        <w:rPr>
          <w:sz w:val="28"/>
        </w:rPr>
        <w:t>How much customers are paying in one order?</w:t>
      </w:r>
    </w:p>
    <w:p w14:paraId="3876DBB1" w14:textId="16DEC479" w:rsidR="00782815" w:rsidRPr="004C255C" w:rsidRDefault="00782815" w:rsidP="00782815">
      <w:pPr>
        <w:pStyle w:val="ListParagraph"/>
        <w:numPr>
          <w:ilvl w:val="0"/>
          <w:numId w:val="27"/>
        </w:numPr>
        <w:rPr>
          <w:sz w:val="28"/>
        </w:rPr>
      </w:pPr>
      <w:r w:rsidRPr="004C255C">
        <w:rPr>
          <w:sz w:val="28"/>
        </w:rPr>
        <w:t>Which albums are as order items.</w:t>
      </w:r>
    </w:p>
    <w:p w14:paraId="575640AF" w14:textId="5B7ECEA5" w:rsidR="00756B13" w:rsidRDefault="00756B13" w:rsidP="00756B13">
      <w:pPr>
        <w:rPr>
          <w:sz w:val="28"/>
        </w:rPr>
      </w:pPr>
      <w:r w:rsidRPr="004C255C">
        <w:rPr>
          <w:sz w:val="28"/>
        </w:rPr>
        <w:t>You can also perform many types of queries on it to get certain output.</w:t>
      </w:r>
    </w:p>
    <w:p w14:paraId="2ACA7BEA" w14:textId="719A0FAD" w:rsidR="00CB06AD" w:rsidRDefault="00CB06AD" w:rsidP="00756B13">
      <w:pPr>
        <w:rPr>
          <w:sz w:val="28"/>
        </w:rPr>
      </w:pPr>
      <w:r>
        <w:rPr>
          <w:sz w:val="28"/>
        </w:rPr>
        <w:t>I also worked on queries like:</w:t>
      </w:r>
    </w:p>
    <w:p w14:paraId="3E5850FD" w14:textId="17992B52" w:rsidR="00CB06AD" w:rsidRDefault="00CB06AD" w:rsidP="00CB06AD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 xml:space="preserve">To find a price range of the products </w:t>
      </w:r>
    </w:p>
    <w:p w14:paraId="6A1F9F90" w14:textId="2BF7CACD" w:rsidR="00CB06AD" w:rsidRPr="00CB06AD" w:rsidRDefault="00CB06AD" w:rsidP="00CB06AD">
      <w:pPr>
        <w:pStyle w:val="ListParagraph"/>
        <w:numPr>
          <w:ilvl w:val="0"/>
          <w:numId w:val="28"/>
        </w:numPr>
        <w:rPr>
          <w:sz w:val="28"/>
        </w:rPr>
      </w:pPr>
      <w:r>
        <w:rPr>
          <w:sz w:val="28"/>
        </w:rPr>
        <w:t>I have normalized(3NF) the tables so that it becomes easy to get desired output.</w:t>
      </w:r>
      <w:bookmarkStart w:id="0" w:name="_GoBack"/>
      <w:bookmarkEnd w:id="0"/>
    </w:p>
    <w:p w14:paraId="27FB2EC5" w14:textId="761B2409" w:rsidR="00756B13" w:rsidRDefault="00756B13" w:rsidP="00756B13">
      <w:pPr>
        <w:rPr>
          <w:sz w:val="28"/>
        </w:rPr>
      </w:pPr>
      <w:r w:rsidRPr="004C255C">
        <w:rPr>
          <w:sz w:val="28"/>
        </w:rPr>
        <w:t xml:space="preserve">We already did when the order was shipped, one customer who has more than 2 </w:t>
      </w:r>
      <w:r w:rsidR="0021294D" w:rsidRPr="004C255C">
        <w:rPr>
          <w:sz w:val="28"/>
        </w:rPr>
        <w:t>products</w:t>
      </w:r>
      <w:r w:rsidRPr="004C255C">
        <w:rPr>
          <w:sz w:val="28"/>
        </w:rPr>
        <w:t xml:space="preserve"> ordered last month, we can sort them as the way we want to get desire output.</w:t>
      </w:r>
    </w:p>
    <w:p w14:paraId="0A4270C6" w14:textId="31ED0704" w:rsidR="005E3E9E" w:rsidRDefault="005E3E9E" w:rsidP="00756B13">
      <w:pPr>
        <w:rPr>
          <w:sz w:val="28"/>
        </w:rPr>
      </w:pPr>
    </w:p>
    <w:p w14:paraId="6D32E8EF" w14:textId="551F19C6" w:rsidR="005E3E9E" w:rsidRDefault="005E3E9E" w:rsidP="00756B13">
      <w:pPr>
        <w:rPr>
          <w:sz w:val="28"/>
        </w:rPr>
      </w:pPr>
    </w:p>
    <w:p w14:paraId="252CB200" w14:textId="35A20620" w:rsidR="005E3E9E" w:rsidRPr="005E3E9E" w:rsidRDefault="005E3E9E" w:rsidP="005E3E9E">
      <w:pPr>
        <w:spacing w:after="0"/>
        <w:rPr>
          <w:b/>
          <w:sz w:val="28"/>
        </w:rPr>
      </w:pPr>
      <w:r w:rsidRPr="005E3E9E">
        <w:rPr>
          <w:b/>
          <w:sz w:val="28"/>
        </w:rPr>
        <w:t>Mahant Urvish Lomeshkumar</w:t>
      </w:r>
    </w:p>
    <w:p w14:paraId="23D1D6EA" w14:textId="3FFFBB85" w:rsidR="005E3E9E" w:rsidRPr="004C255C" w:rsidRDefault="005E3E9E" w:rsidP="005E3E9E">
      <w:pPr>
        <w:spacing w:after="0"/>
        <w:rPr>
          <w:sz w:val="28"/>
        </w:rPr>
      </w:pPr>
      <w:r>
        <w:rPr>
          <w:sz w:val="28"/>
        </w:rPr>
        <w:t>8319006</w:t>
      </w:r>
    </w:p>
    <w:sectPr w:rsidR="005E3E9E" w:rsidRPr="004C255C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2DE38" w14:textId="77777777" w:rsidR="004A2442" w:rsidRDefault="004A2442">
      <w:pPr>
        <w:spacing w:after="0" w:line="240" w:lineRule="auto"/>
      </w:pPr>
      <w:r>
        <w:separator/>
      </w:r>
    </w:p>
  </w:endnote>
  <w:endnote w:type="continuationSeparator" w:id="0">
    <w:p w14:paraId="6E3679BD" w14:textId="77777777" w:rsidR="004A2442" w:rsidRDefault="004A2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822F6E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8CEBCC" w14:textId="77777777" w:rsidR="004A2442" w:rsidRDefault="004A2442">
      <w:pPr>
        <w:spacing w:after="0" w:line="240" w:lineRule="auto"/>
      </w:pPr>
      <w:r>
        <w:separator/>
      </w:r>
    </w:p>
  </w:footnote>
  <w:footnote w:type="continuationSeparator" w:id="0">
    <w:p w14:paraId="53720DC5" w14:textId="77777777" w:rsidR="004A2442" w:rsidRDefault="004A2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3836E7"/>
    <w:multiLevelType w:val="hybridMultilevel"/>
    <w:tmpl w:val="0DC6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275D90"/>
    <w:multiLevelType w:val="hybridMultilevel"/>
    <w:tmpl w:val="4A92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815"/>
    <w:rsid w:val="000A0F9B"/>
    <w:rsid w:val="00123E1E"/>
    <w:rsid w:val="0013591F"/>
    <w:rsid w:val="0021294D"/>
    <w:rsid w:val="00216BF8"/>
    <w:rsid w:val="0024640E"/>
    <w:rsid w:val="002C1B16"/>
    <w:rsid w:val="004A2442"/>
    <w:rsid w:val="004C255C"/>
    <w:rsid w:val="005E3E9E"/>
    <w:rsid w:val="007149D8"/>
    <w:rsid w:val="00756B13"/>
    <w:rsid w:val="00771F16"/>
    <w:rsid w:val="00782815"/>
    <w:rsid w:val="0078294C"/>
    <w:rsid w:val="008B6008"/>
    <w:rsid w:val="00920437"/>
    <w:rsid w:val="00971DEC"/>
    <w:rsid w:val="00B64B70"/>
    <w:rsid w:val="00B66857"/>
    <w:rsid w:val="00BA3B94"/>
    <w:rsid w:val="00C07BE9"/>
    <w:rsid w:val="00CB06AD"/>
    <w:rsid w:val="00ED0393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9AFBD"/>
  <w15:chartTrackingRefBased/>
  <w15:docId w15:val="{03853F3B-F150-4F1C-9737-C7817C77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782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</Template>
  <TotalTime>16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urvish mahant</dc:creator>
  <cp:keywords/>
  <dc:description/>
  <cp:lastModifiedBy>urvish mahant</cp:lastModifiedBy>
  <cp:revision>7</cp:revision>
  <dcterms:created xsi:type="dcterms:W3CDTF">2018-12-11T16:37:00Z</dcterms:created>
  <dcterms:modified xsi:type="dcterms:W3CDTF">2018-12-11T17:35:00Z</dcterms:modified>
</cp:coreProperties>
</file>